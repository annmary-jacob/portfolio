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0922" w14:textId="2F892C88" w:rsidR="00D70063" w:rsidRDefault="00D70063" w:rsidP="00A85FA1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EF030D9" wp14:editId="4F8ED291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4F9A" w14:textId="70EA4394" w:rsidR="00D70063" w:rsidRDefault="00D70063" w:rsidP="00CB2B09">
                            <w:pPr>
                              <w:pStyle w:val="Photo"/>
                              <w:jc w:val="lef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4AF156" wp14:editId="76EEF033">
                                  <wp:extent cx="1180395" cy="1429385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0395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F2D570901DC44B3598D39E139AE68F3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0CF37CF9" w14:textId="0A56428F" w:rsidR="00187B92" w:rsidRPr="00486E5D" w:rsidRDefault="00CB2B09" w:rsidP="00486E5D">
                                <w:pPr>
                                  <w:pStyle w:val="Title"/>
                                </w:pPr>
                                <w:r>
                                  <w:t>ANNMARY JACOB</w:t>
                                </w:r>
                              </w:p>
                            </w:sdtContent>
                          </w:sdt>
                          <w:p w14:paraId="740E0E82" w14:textId="0CD3C108" w:rsidR="00D70063" w:rsidRDefault="00A86D29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02533FD3C864C47AA2A27626FCBECBB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CB2B09">
                                  <w:t>DEVOLPER</w:t>
                                </w:r>
                              </w:sdtContent>
                            </w:sdt>
                          </w:p>
                          <w:p w14:paraId="5A4F77F4" w14:textId="04298774" w:rsidR="00D70063" w:rsidRDefault="00CB2B09" w:rsidP="00D70063">
                            <w:pPr>
                              <w:pStyle w:val="Heading1"/>
                            </w:pPr>
                            <w:r>
                              <w:t>OBJECTIVE</w:t>
                            </w:r>
                          </w:p>
                          <w:p w14:paraId="35B9A6AE" w14:textId="0B169E55" w:rsidR="00D70063" w:rsidRDefault="00CB2B09" w:rsidP="00D70063">
                            <w:r>
                              <w:rPr>
                                <w:rFonts w:ascii="Helvetica" w:hAnsi="Helvetica" w:cs="Helvetica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Hardworking and resourceful individual seeking </w:t>
                            </w:r>
                            <w:r w:rsidR="00A85FA1">
                              <w:rPr>
                                <w:rFonts w:ascii="Helvetica" w:hAnsi="Helvetica" w:cs="Helvetica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entry level position as a developer </w:t>
                            </w:r>
                            <w:r>
                              <w:rPr>
                                <w:rFonts w:ascii="Helvetica" w:hAnsi="Helvetica" w:cs="Helvetica"/>
                                <w:color w:val="444444"/>
                                <w:sz w:val="21"/>
                                <w:szCs w:val="21"/>
                                <w:shd w:val="clear" w:color="auto" w:fill="FFFFFF"/>
                              </w:rPr>
                              <w:t>to help the company achieve its target.</w:t>
                            </w:r>
                          </w:p>
                          <w:p w14:paraId="55EEE7B3" w14:textId="6A66C6C7" w:rsidR="00D70063" w:rsidRDefault="00D70063" w:rsidP="00D70063"/>
                          <w:sdt>
                            <w:sdtPr>
                              <w:id w:val="-26178941"/>
                              <w:placeholder>
                                <w:docPart w:val="C40045ED268F4B3F896D94C90CD5A9C8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493B923F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0D665B06" w14:textId="04206D71" w:rsidR="00D70063" w:rsidRDefault="00A85FA1" w:rsidP="00D70063">
                            <w:pPr>
                              <w:pStyle w:val="ContactInfo"/>
                            </w:pPr>
                            <w:r>
                              <w:t>Kurialanickal(H),</w:t>
                            </w:r>
                          </w:p>
                          <w:p w14:paraId="6B134650" w14:textId="331F26BE" w:rsidR="00A85FA1" w:rsidRDefault="00A85FA1" w:rsidP="00D70063">
                            <w:pPr>
                              <w:pStyle w:val="ContactInfo"/>
                            </w:pPr>
                            <w:r>
                              <w:t>Edavaramba P.O.</w:t>
                            </w:r>
                          </w:p>
                          <w:p w14:paraId="4D1E2655" w14:textId="6BF4821A" w:rsidR="00A85FA1" w:rsidRDefault="00A85FA1" w:rsidP="00D70063">
                            <w:pPr>
                              <w:pStyle w:val="ContactInfo"/>
                              <w:rPr>
                                <w:lang w:val="fr-FR"/>
                              </w:rPr>
                            </w:pPr>
                            <w:r w:rsidRPr="00A85FA1">
                              <w:rPr>
                                <w:lang w:val="fr-FR"/>
                              </w:rPr>
                              <w:t>Cherupuzha v</w:t>
                            </w:r>
                            <w:r>
                              <w:rPr>
                                <w:lang w:val="fr-FR"/>
                              </w:rPr>
                              <w:t>ia,</w:t>
                            </w:r>
                          </w:p>
                          <w:p w14:paraId="1E301E9A" w14:textId="4A33B444" w:rsidR="00A85FA1" w:rsidRPr="00A85FA1" w:rsidRDefault="00A85FA1" w:rsidP="00D70063">
                            <w:pPr>
                              <w:pStyle w:val="ContactInfo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Kannur-670511</w:t>
                            </w:r>
                          </w:p>
                          <w:p w14:paraId="2ABEAA61" w14:textId="09C47172" w:rsidR="00D70063" w:rsidRPr="00A85FA1" w:rsidRDefault="00D70063" w:rsidP="00D70063">
                            <w:pPr>
                              <w:pStyle w:val="ContactInfo"/>
                              <w:rPr>
                                <w:lang w:val="fr-FR"/>
                              </w:rPr>
                            </w:pPr>
                            <w:r w:rsidRPr="00A85FA1">
                              <w:rPr>
                                <w:rStyle w:val="Strong"/>
                                <w:lang w:val="fr-FR"/>
                              </w:rPr>
                              <w:t>T</w:t>
                            </w:r>
                            <w:r w:rsidRPr="00A85FA1">
                              <w:rPr>
                                <w:lang w:val="fr-FR"/>
                              </w:rPr>
                              <w:t xml:space="preserve"> </w:t>
                            </w:r>
                            <w:r w:rsidR="00A85FA1" w:rsidRPr="00A85FA1">
                              <w:rPr>
                                <w:lang w:val="fr-FR"/>
                              </w:rPr>
                              <w:t>: +91 9497007498</w:t>
                            </w:r>
                          </w:p>
                          <w:p w14:paraId="6F9B23BA" w14:textId="5E86D2A5" w:rsidR="00D70063" w:rsidRPr="00A85FA1" w:rsidRDefault="00D70063" w:rsidP="00D70063">
                            <w:pPr>
                              <w:pStyle w:val="ContactInfo"/>
                              <w:rPr>
                                <w:lang w:val="fr-FR"/>
                              </w:rPr>
                            </w:pPr>
                            <w:r w:rsidRPr="00A85FA1">
                              <w:rPr>
                                <w:rStyle w:val="Strong"/>
                                <w:lang w:val="fr-FR"/>
                              </w:rPr>
                              <w:t>E</w:t>
                            </w:r>
                            <w:r w:rsidRPr="00A85FA1">
                              <w:rPr>
                                <w:lang w:val="fr-FR"/>
                              </w:rPr>
                              <w:t xml:space="preserve"> </w:t>
                            </w:r>
                            <w:r w:rsidR="00A85FA1" w:rsidRPr="00A85FA1">
                              <w:rPr>
                                <w:lang w:val="fr-FR"/>
                              </w:rPr>
                              <w:t>: anuannanu30@gmail.</w:t>
                            </w:r>
                            <w:r w:rsidR="00A85FA1">
                              <w:rPr>
                                <w:lang w:val="fr-FR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030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14:paraId="0C4D4F9A" w14:textId="70EA4394" w:rsidR="00D70063" w:rsidRDefault="00D70063" w:rsidP="00CB2B09">
                      <w:pPr>
                        <w:pStyle w:val="Photo"/>
                        <w:jc w:val="left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4AF156" wp14:editId="76EEF033">
                            <wp:extent cx="1180395" cy="1429385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0395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F2D570901DC44B3598D39E139AE68F3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0CF37CF9" w14:textId="0A56428F" w:rsidR="00187B92" w:rsidRPr="00486E5D" w:rsidRDefault="00CB2B09" w:rsidP="00486E5D">
                          <w:pPr>
                            <w:pStyle w:val="Title"/>
                          </w:pPr>
                          <w:r>
                            <w:t>ANNMARY JACOB</w:t>
                          </w:r>
                        </w:p>
                      </w:sdtContent>
                    </w:sdt>
                    <w:p w14:paraId="740E0E82" w14:textId="0CD3C108" w:rsidR="00D70063" w:rsidRDefault="00A86D29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02533FD3C864C47AA2A27626FCBECBB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CB2B09">
                            <w:t>DEVOLPER</w:t>
                          </w:r>
                        </w:sdtContent>
                      </w:sdt>
                    </w:p>
                    <w:p w14:paraId="5A4F77F4" w14:textId="04298774" w:rsidR="00D70063" w:rsidRDefault="00CB2B09" w:rsidP="00D70063">
                      <w:pPr>
                        <w:pStyle w:val="Heading1"/>
                      </w:pPr>
                      <w:r>
                        <w:t>OBJECTIVE</w:t>
                      </w:r>
                    </w:p>
                    <w:p w14:paraId="35B9A6AE" w14:textId="0B169E55" w:rsidR="00D70063" w:rsidRDefault="00CB2B09" w:rsidP="00D70063">
                      <w:r>
                        <w:rPr>
                          <w:rFonts w:ascii="Helvetica" w:hAnsi="Helvetica" w:cs="Helvetica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Hardworking and resourceful individual seeking </w:t>
                      </w:r>
                      <w:r w:rsidR="00A85FA1">
                        <w:rPr>
                          <w:rFonts w:ascii="Helvetica" w:hAnsi="Helvetica" w:cs="Helvetica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 xml:space="preserve">entry level position as a developer </w:t>
                      </w:r>
                      <w:r>
                        <w:rPr>
                          <w:rFonts w:ascii="Helvetica" w:hAnsi="Helvetica" w:cs="Helvetica"/>
                          <w:color w:val="444444"/>
                          <w:sz w:val="21"/>
                          <w:szCs w:val="21"/>
                          <w:shd w:val="clear" w:color="auto" w:fill="FFFFFF"/>
                        </w:rPr>
                        <w:t>to help the company achieve its target.</w:t>
                      </w:r>
                    </w:p>
                    <w:p w14:paraId="55EEE7B3" w14:textId="6A66C6C7" w:rsidR="00D70063" w:rsidRDefault="00D70063" w:rsidP="00D70063"/>
                    <w:sdt>
                      <w:sdtPr>
                        <w:id w:val="-26178941"/>
                        <w:placeholder>
                          <w:docPart w:val="C40045ED268F4B3F896D94C90CD5A9C8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493B923F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0D665B06" w14:textId="04206D71" w:rsidR="00D70063" w:rsidRDefault="00A85FA1" w:rsidP="00D70063">
                      <w:pPr>
                        <w:pStyle w:val="ContactInfo"/>
                      </w:pPr>
                      <w:r>
                        <w:t>Kurialanickal(H),</w:t>
                      </w:r>
                    </w:p>
                    <w:p w14:paraId="6B134650" w14:textId="331F26BE" w:rsidR="00A85FA1" w:rsidRDefault="00A85FA1" w:rsidP="00D70063">
                      <w:pPr>
                        <w:pStyle w:val="ContactInfo"/>
                      </w:pPr>
                      <w:r>
                        <w:t>Edavaramba P.O.</w:t>
                      </w:r>
                    </w:p>
                    <w:p w14:paraId="4D1E2655" w14:textId="6BF4821A" w:rsidR="00A85FA1" w:rsidRDefault="00A85FA1" w:rsidP="00D70063">
                      <w:pPr>
                        <w:pStyle w:val="ContactInfo"/>
                        <w:rPr>
                          <w:lang w:val="fr-FR"/>
                        </w:rPr>
                      </w:pPr>
                      <w:r w:rsidRPr="00A85FA1">
                        <w:rPr>
                          <w:lang w:val="fr-FR"/>
                        </w:rPr>
                        <w:t>Cherupuzha v</w:t>
                      </w:r>
                      <w:r>
                        <w:rPr>
                          <w:lang w:val="fr-FR"/>
                        </w:rPr>
                        <w:t>ia,</w:t>
                      </w:r>
                    </w:p>
                    <w:p w14:paraId="1E301E9A" w14:textId="4A33B444" w:rsidR="00A85FA1" w:rsidRPr="00A85FA1" w:rsidRDefault="00A85FA1" w:rsidP="00D70063">
                      <w:pPr>
                        <w:pStyle w:val="ContactInfo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Kannur-670511</w:t>
                      </w:r>
                    </w:p>
                    <w:p w14:paraId="2ABEAA61" w14:textId="09C47172" w:rsidR="00D70063" w:rsidRPr="00A85FA1" w:rsidRDefault="00D70063" w:rsidP="00D70063">
                      <w:pPr>
                        <w:pStyle w:val="ContactInfo"/>
                        <w:rPr>
                          <w:lang w:val="fr-FR"/>
                        </w:rPr>
                      </w:pPr>
                      <w:r w:rsidRPr="00A85FA1">
                        <w:rPr>
                          <w:rStyle w:val="Strong"/>
                          <w:lang w:val="fr-FR"/>
                        </w:rPr>
                        <w:t>T</w:t>
                      </w:r>
                      <w:r w:rsidRPr="00A85FA1">
                        <w:rPr>
                          <w:lang w:val="fr-FR"/>
                        </w:rPr>
                        <w:t xml:space="preserve"> </w:t>
                      </w:r>
                      <w:r w:rsidR="00A85FA1" w:rsidRPr="00A85FA1">
                        <w:rPr>
                          <w:lang w:val="fr-FR"/>
                        </w:rPr>
                        <w:t>: +91 9497007498</w:t>
                      </w:r>
                    </w:p>
                    <w:p w14:paraId="6F9B23BA" w14:textId="5E86D2A5" w:rsidR="00D70063" w:rsidRPr="00A85FA1" w:rsidRDefault="00D70063" w:rsidP="00D70063">
                      <w:pPr>
                        <w:pStyle w:val="ContactInfo"/>
                        <w:rPr>
                          <w:lang w:val="fr-FR"/>
                        </w:rPr>
                      </w:pPr>
                      <w:r w:rsidRPr="00A85FA1">
                        <w:rPr>
                          <w:rStyle w:val="Strong"/>
                          <w:lang w:val="fr-FR"/>
                        </w:rPr>
                        <w:t>E</w:t>
                      </w:r>
                      <w:r w:rsidRPr="00A85FA1">
                        <w:rPr>
                          <w:lang w:val="fr-FR"/>
                        </w:rPr>
                        <w:t xml:space="preserve"> </w:t>
                      </w:r>
                      <w:r w:rsidR="00A85FA1" w:rsidRPr="00A85FA1">
                        <w:rPr>
                          <w:lang w:val="fr-FR"/>
                        </w:rPr>
                        <w:t>: anuannanu30@gmail.</w:t>
                      </w:r>
                      <w:r w:rsidR="00A85FA1">
                        <w:rPr>
                          <w:lang w:val="fr-FR"/>
                        </w:rPr>
                        <w:t>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A85FA1">
        <w:t>EDUCATION</w:t>
      </w:r>
    </w:p>
    <w:p w14:paraId="37422C40" w14:textId="3E75D416" w:rsidR="00D70063" w:rsidRDefault="00A85FA1" w:rsidP="00D70063">
      <w:pPr>
        <w:pStyle w:val="Heading4"/>
      </w:pPr>
      <w:r>
        <w:t xml:space="preserve">SCMS School of Engineering and </w:t>
      </w:r>
      <w:r w:rsidRPr="00100B05">
        <w:t>Technology,</w:t>
      </w:r>
      <w:r w:rsidR="00100B05">
        <w:t xml:space="preserve"> </w:t>
      </w:r>
      <w:r w:rsidRPr="00100B05">
        <w:t>angamaly</w:t>
      </w:r>
      <w:r>
        <w:t>,</w:t>
      </w:r>
      <w:r w:rsidR="00100B05">
        <w:t xml:space="preserve"> </w:t>
      </w:r>
      <w:r>
        <w:t>ernakulam</w:t>
      </w:r>
    </w:p>
    <w:p w14:paraId="00A8775C" w14:textId="6E198CA2" w:rsidR="00D70063" w:rsidRDefault="00A85FA1" w:rsidP="00D70063">
      <w:pPr>
        <w:pStyle w:val="Heading5"/>
      </w:pPr>
      <w:r>
        <w:t>july 2020-present</w:t>
      </w:r>
    </w:p>
    <w:p w14:paraId="59F7AB4F" w14:textId="70A37049" w:rsidR="00D70063" w:rsidRDefault="00A85FA1" w:rsidP="00D70063">
      <w:r>
        <w:t>Pursing Bachelor of Technology degree in Computer Science Engineering. Expected Graduation by 2023</w:t>
      </w:r>
      <w:r w:rsidR="00100B05">
        <w:t>.</w:t>
      </w:r>
    </w:p>
    <w:p w14:paraId="0D73D9F5" w14:textId="3890E424" w:rsidR="00D70063" w:rsidRDefault="00A85FA1" w:rsidP="00D70063">
      <w:pPr>
        <w:pStyle w:val="Heading4"/>
      </w:pPr>
      <w:r>
        <w:t>ST.</w:t>
      </w:r>
      <w:r w:rsidR="00100B05">
        <w:t xml:space="preserve"> </w:t>
      </w:r>
      <w:r>
        <w:t>ANTONY’S PUBLIC SCHOOL,</w:t>
      </w:r>
      <w:r w:rsidR="00100B05">
        <w:t xml:space="preserve"> </w:t>
      </w:r>
      <w:r>
        <w:t>ANAKKAL,</w:t>
      </w:r>
      <w:r w:rsidR="00100B05">
        <w:t xml:space="preserve"> </w:t>
      </w:r>
      <w:r>
        <w:t>KOTTAYAM</w:t>
      </w:r>
    </w:p>
    <w:p w14:paraId="307D4C4B" w14:textId="62AEC626" w:rsidR="00D70063" w:rsidRDefault="00A85FA1" w:rsidP="00D70063">
      <w:pPr>
        <w:pStyle w:val="Heading5"/>
      </w:pPr>
      <w:r>
        <w:t>MAY 2017-APR2019</w:t>
      </w:r>
    </w:p>
    <w:p w14:paraId="4CD6EEC0" w14:textId="30B5F8AD" w:rsidR="00D70063" w:rsidRDefault="00A85FA1" w:rsidP="00A85FA1">
      <w:pPr>
        <w:rPr>
          <w:lang w:eastAsia="ja-JP"/>
        </w:rPr>
      </w:pPr>
      <w:r>
        <w:rPr>
          <w:lang w:eastAsia="ja-JP"/>
        </w:rPr>
        <w:t>Finished high school education.</w:t>
      </w:r>
    </w:p>
    <w:p w14:paraId="5011D672" w14:textId="2F3DCB0D" w:rsidR="00100B05" w:rsidRDefault="00100B05" w:rsidP="00A85FA1">
      <w:pPr>
        <w:rPr>
          <w:lang w:eastAsia="ja-JP"/>
        </w:rPr>
      </w:pPr>
      <w:r>
        <w:rPr>
          <w:lang w:eastAsia="ja-JP"/>
        </w:rPr>
        <w:t>CGPA: 8.54</w:t>
      </w:r>
    </w:p>
    <w:p w14:paraId="6C9223AC" w14:textId="6814D9D6" w:rsidR="00D70063" w:rsidRDefault="00A85FA1" w:rsidP="00D70063">
      <w:pPr>
        <w:pStyle w:val="Heading4"/>
      </w:pPr>
      <w:r>
        <w:t>Indian school al-ghubra,</w:t>
      </w:r>
      <w:r w:rsidR="00100B05">
        <w:t xml:space="preserve"> </w:t>
      </w:r>
      <w:r>
        <w:t>muscat,</w:t>
      </w:r>
      <w:r w:rsidR="00100B05">
        <w:t xml:space="preserve"> </w:t>
      </w:r>
      <w:r>
        <w:t>oman</w:t>
      </w:r>
    </w:p>
    <w:p w14:paraId="4DFD3640" w14:textId="7D837212" w:rsidR="00A85FA1" w:rsidRDefault="00100B05" w:rsidP="00A85FA1">
      <w:pPr>
        <w:pStyle w:val="Heading5"/>
      </w:pPr>
      <w:r>
        <w:t>MAR 2005-APR 2017</w:t>
      </w:r>
    </w:p>
    <w:p w14:paraId="36BC219D" w14:textId="4DE3D16D" w:rsidR="00100B05" w:rsidRDefault="00100B05" w:rsidP="00100B05">
      <w:pPr>
        <w:rPr>
          <w:lang w:eastAsia="ja-JP"/>
        </w:rPr>
      </w:pPr>
      <w:r>
        <w:rPr>
          <w:lang w:eastAsia="ja-JP"/>
        </w:rPr>
        <w:t>Finished middle school education.</w:t>
      </w:r>
    </w:p>
    <w:p w14:paraId="2B575276" w14:textId="0A7D3571" w:rsidR="00A85FA1" w:rsidRDefault="00100B05" w:rsidP="00100B05">
      <w:pPr>
        <w:rPr>
          <w:lang w:eastAsia="ja-JP"/>
        </w:rPr>
      </w:pPr>
      <w:r>
        <w:rPr>
          <w:lang w:eastAsia="ja-JP"/>
        </w:rPr>
        <w:t>CGPA: 10</w:t>
      </w:r>
    </w:p>
    <w:sdt>
      <w:sdtPr>
        <w:id w:val="1993831541"/>
        <w:placeholder>
          <w:docPart w:val="46922B7310CE451A9FD07F1E09B9A3B0"/>
        </w:placeholder>
        <w:temporary/>
        <w:showingPlcHdr/>
        <w15:appearance w15:val="hidden"/>
      </w:sdtPr>
      <w:sdtContent>
        <w:p w14:paraId="46A98EBF" w14:textId="77777777" w:rsidR="00100B05" w:rsidRDefault="00100B05" w:rsidP="00100B05">
          <w:pPr>
            <w:pStyle w:val="Heading2"/>
          </w:pPr>
          <w:r>
            <w:t>Skills &amp; Abilities</w:t>
          </w:r>
        </w:p>
      </w:sdtContent>
    </w:sdt>
    <w:p w14:paraId="71D61FA2" w14:textId="77777777" w:rsidR="00100B05" w:rsidRDefault="00100B05" w:rsidP="00100B05">
      <w:r>
        <w:t>-&gt;Active listener</w:t>
      </w:r>
    </w:p>
    <w:p w14:paraId="3E88796C" w14:textId="77777777" w:rsidR="00100B05" w:rsidRDefault="00100B05" w:rsidP="00100B05">
      <w:r>
        <w:t>-&gt;Computer Skills</w:t>
      </w:r>
    </w:p>
    <w:p w14:paraId="14A6E98C" w14:textId="77777777" w:rsidR="00100B05" w:rsidRDefault="00100B05" w:rsidP="00100B05">
      <w:r>
        <w:t>-&gt;Customer service</w:t>
      </w:r>
    </w:p>
    <w:p w14:paraId="625A5402" w14:textId="77777777" w:rsidR="00100B05" w:rsidRDefault="00100B05" w:rsidP="00100B05">
      <w:r>
        <w:t>-&gt;Leadership</w:t>
      </w:r>
    </w:p>
    <w:p w14:paraId="3E55BAC0" w14:textId="77777777" w:rsidR="00100B05" w:rsidRDefault="00100B05" w:rsidP="00100B05">
      <w:r>
        <w:t>-&gt;Time Management</w:t>
      </w:r>
    </w:p>
    <w:p w14:paraId="0077EE9F" w14:textId="1409F094" w:rsidR="00100B05" w:rsidRDefault="00100B05" w:rsidP="00100B05">
      <w:pPr>
        <w:rPr>
          <w:lang w:eastAsia="ja-JP"/>
        </w:rPr>
      </w:pPr>
    </w:p>
    <w:p w14:paraId="5C5F14B0" w14:textId="77777777" w:rsidR="00100B05" w:rsidRPr="00A85FA1" w:rsidRDefault="00100B05" w:rsidP="00100B05">
      <w:pPr>
        <w:rPr>
          <w:lang w:eastAsia="ja-JP"/>
        </w:rPr>
      </w:pPr>
    </w:p>
    <w:sectPr w:rsidR="00100B05" w:rsidRPr="00A85FA1" w:rsidSect="00FD7C04">
      <w:headerReference w:type="default" r:id="rId8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4AE60" w14:textId="77777777" w:rsidR="00A86D29" w:rsidRDefault="00A86D29" w:rsidP="00187B92">
      <w:pPr>
        <w:spacing w:after="0" w:line="240" w:lineRule="auto"/>
      </w:pPr>
      <w:r>
        <w:separator/>
      </w:r>
    </w:p>
  </w:endnote>
  <w:endnote w:type="continuationSeparator" w:id="0">
    <w:p w14:paraId="68B34CFE" w14:textId="77777777" w:rsidR="00A86D29" w:rsidRDefault="00A86D29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71C41" w14:textId="77777777" w:rsidR="00A86D29" w:rsidRDefault="00A86D29" w:rsidP="00187B92">
      <w:pPr>
        <w:spacing w:after="0" w:line="240" w:lineRule="auto"/>
      </w:pPr>
      <w:r>
        <w:separator/>
      </w:r>
    </w:p>
  </w:footnote>
  <w:footnote w:type="continuationSeparator" w:id="0">
    <w:p w14:paraId="55D28714" w14:textId="77777777" w:rsidR="00A86D29" w:rsidRDefault="00A86D29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F167B4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E528756" wp14:editId="6F1ED138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4747A552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0AA8DF4FD12449059B7C3B017B1C4DE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4F9F4447" w14:textId="123BD201" w:rsidR="002C0739" w:rsidRPr="00187B92" w:rsidRDefault="00CB2B0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ANNMARY JACOB</w:t>
                                        </w:r>
                                      </w:p>
                                    </w:sdtContent>
                                  </w:sdt>
                                  <w:p w14:paraId="2C0B444A" w14:textId="66DD6ED5" w:rsidR="002C0739" w:rsidRPr="00970D57" w:rsidRDefault="00A86D29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576B772BEE0D4A248206C11BD9F8ABC2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CB2B09">
                                          <w:t>DEVOLPER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229E1DD9" w14:textId="77777777" w:rsidR="009F0771" w:rsidRDefault="00A86D29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E52875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4747A552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0AA8DF4FD12449059B7C3B017B1C4DE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4F9F4447" w14:textId="123BD201" w:rsidR="002C0739" w:rsidRPr="00187B92" w:rsidRDefault="00CB2B09" w:rsidP="00187B92">
                                  <w:pPr>
                                    <w:pStyle w:val="Title"/>
                                  </w:pPr>
                                  <w:r>
                                    <w:t>ANNMARY JACOB</w:t>
                                  </w:r>
                                </w:p>
                              </w:sdtContent>
                            </w:sdt>
                            <w:p w14:paraId="2C0B444A" w14:textId="66DD6ED5" w:rsidR="002C0739" w:rsidRPr="00970D57" w:rsidRDefault="00A86D29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576B772BEE0D4A248206C11BD9F8ABC2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CB2B09">
                                    <w:t>DEVOLPER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229E1DD9" w14:textId="77777777" w:rsidR="009F0771" w:rsidRDefault="00A86D29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09"/>
    <w:rsid w:val="00100B05"/>
    <w:rsid w:val="00157B6F"/>
    <w:rsid w:val="00187B92"/>
    <w:rsid w:val="00293B83"/>
    <w:rsid w:val="002C0739"/>
    <w:rsid w:val="0039505A"/>
    <w:rsid w:val="00486E5D"/>
    <w:rsid w:val="00581FC8"/>
    <w:rsid w:val="006A3CE7"/>
    <w:rsid w:val="006B6D95"/>
    <w:rsid w:val="008C33FB"/>
    <w:rsid w:val="00A85FA1"/>
    <w:rsid w:val="00A86D29"/>
    <w:rsid w:val="00CB2B09"/>
    <w:rsid w:val="00D7006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6787"/>
  <w15:chartTrackingRefBased/>
  <w15:docId w15:val="{7AB1108D-0431-4752-B366-3424D2EA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D570901DC44B3598D39E139AE68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4777-172D-40D6-A326-9EC82F519A96}"/>
      </w:docPartPr>
      <w:docPartBody>
        <w:p w:rsidR="00000000" w:rsidRDefault="00AC6A82">
          <w:pPr>
            <w:pStyle w:val="F2D570901DC44B3598D39E139AE68F3B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02533FD3C864C47AA2A27626FCBE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179C0-C227-4DF8-8473-329E03F159AD}"/>
      </w:docPartPr>
      <w:docPartBody>
        <w:p w:rsidR="00000000" w:rsidRDefault="00AC6A82">
          <w:pPr>
            <w:pStyle w:val="102533FD3C864C47AA2A27626FCBECBB"/>
          </w:pPr>
          <w:r>
            <w:t>Position Title</w:t>
          </w:r>
        </w:p>
      </w:docPartBody>
    </w:docPart>
    <w:docPart>
      <w:docPartPr>
        <w:name w:val="C40045ED268F4B3F896D94C90CD5A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8D63-8A9C-4AAF-837C-F94C4F62C8A7}"/>
      </w:docPartPr>
      <w:docPartBody>
        <w:p w:rsidR="00000000" w:rsidRDefault="00AC6A82">
          <w:pPr>
            <w:pStyle w:val="C40045ED268F4B3F896D94C90CD5A9C8"/>
          </w:pPr>
          <w:r>
            <w:t>Vitals</w:t>
          </w:r>
        </w:p>
      </w:docPartBody>
    </w:docPart>
    <w:docPart>
      <w:docPartPr>
        <w:name w:val="0AA8DF4FD12449059B7C3B017B1C4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656E1-8985-4B21-91AF-897E5D13C0E8}"/>
      </w:docPartPr>
      <w:docPartBody>
        <w:p w:rsidR="00000000" w:rsidRDefault="00AC6A82">
          <w:pPr>
            <w:pStyle w:val="0AA8DF4FD12449059B7C3B017B1C4DEC"/>
          </w:pPr>
          <w:r>
            <w:t>Your Name</w:t>
          </w:r>
        </w:p>
      </w:docPartBody>
    </w:docPart>
    <w:docPart>
      <w:docPartPr>
        <w:name w:val="576B772BEE0D4A248206C11BD9F8A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1841D-D848-4EF2-85F7-8E553C02F6EF}"/>
      </w:docPartPr>
      <w:docPartBody>
        <w:p w:rsidR="00000000" w:rsidRDefault="00AC6A82">
          <w:pPr>
            <w:pStyle w:val="576B772BEE0D4A248206C11BD9F8ABC2"/>
          </w:pPr>
          <w:r>
            <w:t>Position Title</w:t>
          </w:r>
        </w:p>
      </w:docPartBody>
    </w:docPart>
    <w:docPart>
      <w:docPartPr>
        <w:name w:val="46922B7310CE451A9FD07F1E09B9A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F609F-5B8E-4EDF-AB6A-07B7D53497EF}"/>
      </w:docPartPr>
      <w:docPartBody>
        <w:p w:rsidR="00000000" w:rsidRDefault="00D203A3" w:rsidP="00D203A3">
          <w:pPr>
            <w:pStyle w:val="46922B7310CE451A9FD07F1E09B9A3B0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A3"/>
    <w:rsid w:val="00AC6A82"/>
    <w:rsid w:val="00D2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BC088762B2449BAA16ACE3F849FE41">
    <w:name w:val="83BC088762B2449BAA16ACE3F849FE41"/>
  </w:style>
  <w:style w:type="paragraph" w:customStyle="1" w:styleId="A3FB9A6BB35D44B09884F01B6CA0F98F">
    <w:name w:val="A3FB9A6BB35D44B09884F01B6CA0F98F"/>
  </w:style>
  <w:style w:type="paragraph" w:customStyle="1" w:styleId="F0B05F903A3946E580A5FDFAC032F01C">
    <w:name w:val="F0B05F903A3946E580A5FDFAC032F01C"/>
  </w:style>
  <w:style w:type="paragraph" w:customStyle="1" w:styleId="2B2ADF114ADF4CF7AE51317592507861">
    <w:name w:val="2B2ADF114ADF4CF7AE51317592507861"/>
  </w:style>
  <w:style w:type="paragraph" w:customStyle="1" w:styleId="F5CC5BADC8A246E281E036EDF6728B6E">
    <w:name w:val="F5CC5BADC8A246E281E036EDF6728B6E"/>
  </w:style>
  <w:style w:type="paragraph" w:customStyle="1" w:styleId="2E0DD8B9CAF249B18B10FF8149F9A324">
    <w:name w:val="2E0DD8B9CAF249B18B10FF8149F9A324"/>
  </w:style>
  <w:style w:type="paragraph" w:customStyle="1" w:styleId="1A1B9425227A46A485AF25C3B3BB51A7">
    <w:name w:val="1A1B9425227A46A485AF25C3B3BB51A7"/>
  </w:style>
  <w:style w:type="paragraph" w:customStyle="1" w:styleId="D8941EA149864F828022F2912C1B48EB">
    <w:name w:val="D8941EA149864F828022F2912C1B48EB"/>
  </w:style>
  <w:style w:type="paragraph" w:customStyle="1" w:styleId="CBC0433A8C924BFBB1938A0989B0FC4C">
    <w:name w:val="CBC0433A8C924BFBB1938A0989B0FC4C"/>
  </w:style>
  <w:style w:type="paragraph" w:customStyle="1" w:styleId="8E3B9EC01261411CA3B9EB740959CAE5">
    <w:name w:val="8E3B9EC01261411CA3B9EB740959CAE5"/>
  </w:style>
  <w:style w:type="paragraph" w:customStyle="1" w:styleId="E7A531D32F53493B8B1CE9A5CF0752A9">
    <w:name w:val="E7A531D32F53493B8B1CE9A5CF0752A9"/>
  </w:style>
  <w:style w:type="paragraph" w:customStyle="1" w:styleId="F75ABDD9DCE143DD8BEB8C7A9B06FB07">
    <w:name w:val="F75ABDD9DCE143DD8BEB8C7A9B06FB07"/>
  </w:style>
  <w:style w:type="paragraph" w:customStyle="1" w:styleId="AB650201F2B84D75997B27EA576BC9E9">
    <w:name w:val="AB650201F2B84D75997B27EA576BC9E9"/>
  </w:style>
  <w:style w:type="paragraph" w:customStyle="1" w:styleId="8931F16C952C42E7B45D40D6C4C555E9">
    <w:name w:val="8931F16C952C42E7B45D40D6C4C555E9"/>
  </w:style>
  <w:style w:type="paragraph" w:customStyle="1" w:styleId="692C928009204119A249C369C8807F53">
    <w:name w:val="692C928009204119A249C369C8807F53"/>
  </w:style>
  <w:style w:type="paragraph" w:customStyle="1" w:styleId="D29942749B6B4BBEB460A271FFB934FD">
    <w:name w:val="D29942749B6B4BBEB460A271FFB934FD"/>
  </w:style>
  <w:style w:type="paragraph" w:customStyle="1" w:styleId="74EA7965DC1345EA9EDD35D850BE7095">
    <w:name w:val="74EA7965DC1345EA9EDD35D850BE709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D570901DC44B3598D39E139AE68F3B">
    <w:name w:val="F2D570901DC44B3598D39E139AE68F3B"/>
  </w:style>
  <w:style w:type="paragraph" w:customStyle="1" w:styleId="102533FD3C864C47AA2A27626FCBECBB">
    <w:name w:val="102533FD3C864C47AA2A27626FCBECBB"/>
  </w:style>
  <w:style w:type="paragraph" w:customStyle="1" w:styleId="3CD3B68634604F5FA8218D329B86F3B8">
    <w:name w:val="3CD3B68634604F5FA8218D329B86F3B8"/>
  </w:style>
  <w:style w:type="paragraph" w:customStyle="1" w:styleId="09D12F31093B4A3F82C8F15C7478EA6F">
    <w:name w:val="09D12F31093B4A3F82C8F15C7478EA6F"/>
  </w:style>
  <w:style w:type="paragraph" w:customStyle="1" w:styleId="A33A18C8119A449C9AF96CCF2B111515">
    <w:name w:val="A33A18C8119A449C9AF96CCF2B111515"/>
  </w:style>
  <w:style w:type="paragraph" w:customStyle="1" w:styleId="3A582B5519DC4FF2B124FE86D39620A4">
    <w:name w:val="3A582B5519DC4FF2B124FE86D39620A4"/>
  </w:style>
  <w:style w:type="paragraph" w:customStyle="1" w:styleId="C40045ED268F4B3F896D94C90CD5A9C8">
    <w:name w:val="C40045ED268F4B3F896D94C90CD5A9C8"/>
  </w:style>
  <w:style w:type="paragraph" w:customStyle="1" w:styleId="E0AD26E12091490EAEE9199C84A6214C">
    <w:name w:val="E0AD26E12091490EAEE9199C84A6214C"/>
  </w:style>
  <w:style w:type="paragraph" w:customStyle="1" w:styleId="D1610A34C4A24E9F9FE2E257364125F2">
    <w:name w:val="D1610A34C4A24E9F9FE2E257364125F2"/>
  </w:style>
  <w:style w:type="paragraph" w:customStyle="1" w:styleId="9D1DF5AFBBA24C6FAB71479EAE61F6BC">
    <w:name w:val="9D1DF5AFBBA24C6FAB71479EAE61F6BC"/>
  </w:style>
  <w:style w:type="paragraph" w:customStyle="1" w:styleId="0AA8DF4FD12449059B7C3B017B1C4DEC">
    <w:name w:val="0AA8DF4FD12449059B7C3B017B1C4DEC"/>
  </w:style>
  <w:style w:type="paragraph" w:customStyle="1" w:styleId="576B772BEE0D4A248206C11BD9F8ABC2">
    <w:name w:val="576B772BEE0D4A248206C11BD9F8ABC2"/>
  </w:style>
  <w:style w:type="paragraph" w:customStyle="1" w:styleId="5B5AE18CCE154E5E84B3684CD550F2E9">
    <w:name w:val="5B5AE18CCE154E5E84B3684CD550F2E9"/>
    <w:rsid w:val="00D203A3"/>
  </w:style>
  <w:style w:type="paragraph" w:customStyle="1" w:styleId="46922B7310CE451A9FD07F1E09B9A3B0">
    <w:name w:val="46922B7310CE451A9FD07F1E09B9A3B0"/>
    <w:rsid w:val="00D203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DEVOLPER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26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ANNMARY JACOB</dc:creator>
  <cp:keywords/>
  <dc:description/>
  <cp:lastModifiedBy>ANU</cp:lastModifiedBy>
  <cp:revision>1</cp:revision>
  <dcterms:created xsi:type="dcterms:W3CDTF">2020-10-26T07:05:00Z</dcterms:created>
  <dcterms:modified xsi:type="dcterms:W3CDTF">2020-10-26T07:31:00Z</dcterms:modified>
</cp:coreProperties>
</file>